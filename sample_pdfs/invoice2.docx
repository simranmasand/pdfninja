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2274E90A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351F8C153016254A8063238AD62E4A57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35EE5972" w14:textId="77777777" w:rsidR="001526EF" w:rsidRDefault="001872AD">
                <w:pPr>
                  <w:pStyle w:val="Date"/>
                  <w:spacing w:before="0"/>
                  <w:ind w:left="0" w:right="0"/>
                </w:pPr>
                <w:r>
                  <w:t>Date</w:t>
                </w:r>
              </w:p>
            </w:tc>
          </w:sdtContent>
        </w:sdt>
        <w:tc>
          <w:tcPr>
            <w:tcW w:w="288" w:type="dxa"/>
            <w:vAlign w:val="bottom"/>
          </w:tcPr>
          <w:p w14:paraId="13EA49A7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1E1839FA" w14:textId="7777777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39D4C3C990ABAE4390CF872558349B5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A5B2541EC856BD42ACBD8B28C9092C7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1872AD">
                  <w:t>1234</w:t>
                </w:r>
              </w:sdtContent>
            </w:sdt>
          </w:p>
        </w:tc>
      </w:tr>
      <w:tr w:rsidR="001526EF" w14:paraId="13BB12BF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7A1CE777" w14:textId="77777777" w:rsidR="001526EF" w:rsidRDefault="001872AD">
            <w:pPr>
              <w:pStyle w:val="Heading1"/>
              <w:ind w:left="0" w:right="0"/>
            </w:pPr>
            <w:r>
              <w:t>To</w:t>
            </w:r>
          </w:p>
          <w:p w14:paraId="681D3875" w14:textId="4955551A" w:rsidR="00BE09DB" w:rsidRPr="00BE09DB" w:rsidRDefault="00BE09DB" w:rsidP="00BE09DB">
            <w:pPr>
              <w:pStyle w:val="Heading2"/>
              <w:spacing w:before="0"/>
              <w:ind w:left="0" w:right="0"/>
            </w:pPr>
            <w:r>
              <w:t xml:space="preserve">Flower Power Ltd, 504 Westwood </w:t>
            </w:r>
            <w:proofErr w:type="spellStart"/>
            <w:r>
              <w:t>Bouleward</w:t>
            </w:r>
            <w:proofErr w:type="spellEnd"/>
            <w:r>
              <w:t>, Los Angeles, 90027</w:t>
            </w:r>
          </w:p>
          <w:p w14:paraId="194DB286" w14:textId="77777777" w:rsidR="001526EF" w:rsidRDefault="001872AD">
            <w:pPr>
              <w:pStyle w:val="Heading1"/>
              <w:ind w:left="0" w:right="0"/>
            </w:pPr>
            <w:r>
              <w:t>Ship To</w:t>
            </w:r>
          </w:p>
          <w:p w14:paraId="54C66D95" w14:textId="7D4CC366" w:rsidR="001526EF" w:rsidRDefault="00DD2BFC">
            <w:pPr>
              <w:pStyle w:val="Heading2"/>
              <w:spacing w:before="0"/>
              <w:ind w:left="0" w:right="0"/>
            </w:pPr>
            <w:r>
              <w:t>Fake Company LTD</w:t>
            </w:r>
          </w:p>
          <w:p w14:paraId="5B66E217" w14:textId="77777777" w:rsidR="001526EF" w:rsidRDefault="001872AD">
            <w:pPr>
              <w:pStyle w:val="Heading1"/>
              <w:ind w:left="0" w:right="0"/>
            </w:pPr>
            <w:r>
              <w:t>Instructions</w:t>
            </w:r>
          </w:p>
          <w:p w14:paraId="14FC7AF4" w14:textId="4A260FAF" w:rsidR="001526EF" w:rsidRDefault="00DD2BFC">
            <w:pPr>
              <w:pStyle w:val="Heading2"/>
              <w:spacing w:before="0"/>
              <w:ind w:left="0" w:right="0"/>
            </w:pPr>
            <w:r>
              <w:t>Leave at seller’s door</w:t>
            </w:r>
          </w:p>
        </w:tc>
        <w:tc>
          <w:tcPr>
            <w:tcW w:w="288" w:type="dxa"/>
            <w:vAlign w:val="top"/>
          </w:tcPr>
          <w:p w14:paraId="35059A03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32F247D9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0ACAE4BC" w14:textId="77777777"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42842AC7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24B5AE61" w14:textId="77777777" w:rsidR="001526EF" w:rsidRDefault="001872AD">
            <w:r>
              <w:t>Quantity</w:t>
            </w:r>
          </w:p>
        </w:tc>
        <w:tc>
          <w:tcPr>
            <w:tcW w:w="4101" w:type="dxa"/>
          </w:tcPr>
          <w:p w14:paraId="68EF8DE9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49241935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08E7DFDF" w14:textId="77777777" w:rsidR="001526EF" w:rsidRDefault="001872AD">
            <w:r>
              <w:t>Total</w:t>
            </w:r>
          </w:p>
        </w:tc>
      </w:tr>
      <w:tr w:rsidR="001526EF" w14:paraId="0BC52A34" w14:textId="77777777" w:rsidTr="001526EF">
        <w:tc>
          <w:tcPr>
            <w:tcW w:w="1443" w:type="dxa"/>
          </w:tcPr>
          <w:p w14:paraId="6369FA0B" w14:textId="04F110AD" w:rsidR="001526EF" w:rsidRDefault="00DD2BFC">
            <w:pPr>
              <w:jc w:val="center"/>
            </w:pPr>
            <w:r>
              <w:t>3</w:t>
            </w:r>
          </w:p>
        </w:tc>
        <w:tc>
          <w:tcPr>
            <w:tcW w:w="4101" w:type="dxa"/>
          </w:tcPr>
          <w:p w14:paraId="73AA6B75" w14:textId="62D1350A" w:rsidR="001526EF" w:rsidRDefault="00BE09DB">
            <w:r>
              <w:t>Flower light bulbs</w:t>
            </w:r>
          </w:p>
        </w:tc>
        <w:tc>
          <w:tcPr>
            <w:tcW w:w="1440" w:type="dxa"/>
          </w:tcPr>
          <w:p w14:paraId="6BE9642F" w14:textId="38D16A2F" w:rsidR="001526EF" w:rsidRDefault="00DD2BFC">
            <w:pPr>
              <w:jc w:val="right"/>
            </w:pPr>
            <w:r>
              <w:t>40</w:t>
            </w:r>
          </w:p>
        </w:tc>
        <w:tc>
          <w:tcPr>
            <w:tcW w:w="1440" w:type="dxa"/>
          </w:tcPr>
          <w:p w14:paraId="73B54280" w14:textId="3E5A7643" w:rsidR="001526EF" w:rsidRDefault="00DD2BFC">
            <w:pPr>
              <w:jc w:val="right"/>
            </w:pPr>
            <w:r>
              <w:t>120</w:t>
            </w:r>
          </w:p>
        </w:tc>
      </w:tr>
      <w:tr w:rsidR="001526EF" w14:paraId="19BCE525" w14:textId="77777777" w:rsidTr="001526EF">
        <w:tc>
          <w:tcPr>
            <w:tcW w:w="1443" w:type="dxa"/>
          </w:tcPr>
          <w:p w14:paraId="25F0D08E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27D8BE3" w14:textId="77777777" w:rsidR="001526EF" w:rsidRDefault="001526EF"/>
        </w:tc>
        <w:tc>
          <w:tcPr>
            <w:tcW w:w="1440" w:type="dxa"/>
          </w:tcPr>
          <w:p w14:paraId="456C5510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6808193B" w14:textId="77777777" w:rsidR="001526EF" w:rsidRDefault="001526EF">
            <w:pPr>
              <w:jc w:val="right"/>
            </w:pPr>
          </w:p>
        </w:tc>
      </w:tr>
      <w:tr w:rsidR="001526EF" w14:paraId="4F290327" w14:textId="77777777" w:rsidTr="001526EF">
        <w:tc>
          <w:tcPr>
            <w:tcW w:w="1443" w:type="dxa"/>
          </w:tcPr>
          <w:p w14:paraId="7EAF87D1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EFA52CA" w14:textId="77777777" w:rsidR="001526EF" w:rsidRDefault="001526EF"/>
        </w:tc>
        <w:tc>
          <w:tcPr>
            <w:tcW w:w="1440" w:type="dxa"/>
          </w:tcPr>
          <w:p w14:paraId="5446DE95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DD5D3BE" w14:textId="77777777" w:rsidR="001526EF" w:rsidRDefault="001526EF">
            <w:pPr>
              <w:jc w:val="right"/>
            </w:pPr>
          </w:p>
        </w:tc>
      </w:tr>
      <w:tr w:rsidR="001526EF" w14:paraId="2ECE64E5" w14:textId="77777777" w:rsidTr="001526EF">
        <w:tc>
          <w:tcPr>
            <w:tcW w:w="1443" w:type="dxa"/>
          </w:tcPr>
          <w:p w14:paraId="736AD4EB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4772ED5" w14:textId="77777777" w:rsidR="001526EF" w:rsidRDefault="001526EF"/>
        </w:tc>
        <w:tc>
          <w:tcPr>
            <w:tcW w:w="1440" w:type="dxa"/>
          </w:tcPr>
          <w:p w14:paraId="4B4C9E22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55B68C0" w14:textId="77777777" w:rsidR="001526EF" w:rsidRDefault="001526EF">
            <w:pPr>
              <w:jc w:val="right"/>
            </w:pPr>
          </w:p>
        </w:tc>
      </w:tr>
      <w:tr w:rsidR="001526EF" w14:paraId="57C5573D" w14:textId="77777777" w:rsidTr="001526EF">
        <w:tc>
          <w:tcPr>
            <w:tcW w:w="1443" w:type="dxa"/>
          </w:tcPr>
          <w:p w14:paraId="3F01622F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320795F" w14:textId="77777777" w:rsidR="001526EF" w:rsidRDefault="001526EF"/>
        </w:tc>
        <w:tc>
          <w:tcPr>
            <w:tcW w:w="1440" w:type="dxa"/>
          </w:tcPr>
          <w:p w14:paraId="7FDCF23F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A4658B1" w14:textId="77777777" w:rsidR="001526EF" w:rsidRDefault="001526EF">
            <w:pPr>
              <w:jc w:val="right"/>
            </w:pPr>
          </w:p>
        </w:tc>
      </w:tr>
      <w:tr w:rsidR="001526EF" w14:paraId="3375DB75" w14:textId="77777777" w:rsidTr="001526EF">
        <w:tc>
          <w:tcPr>
            <w:tcW w:w="1443" w:type="dxa"/>
          </w:tcPr>
          <w:p w14:paraId="48B0B04D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D685E74" w14:textId="77777777" w:rsidR="001526EF" w:rsidRDefault="001526EF"/>
        </w:tc>
        <w:tc>
          <w:tcPr>
            <w:tcW w:w="1440" w:type="dxa"/>
          </w:tcPr>
          <w:p w14:paraId="67FC51D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5DDA7A9" w14:textId="77777777" w:rsidR="001526EF" w:rsidRDefault="001526EF">
            <w:pPr>
              <w:jc w:val="right"/>
            </w:pPr>
          </w:p>
        </w:tc>
      </w:tr>
      <w:tr w:rsidR="001526EF" w14:paraId="6A3671AD" w14:textId="77777777" w:rsidTr="001526EF">
        <w:tc>
          <w:tcPr>
            <w:tcW w:w="1443" w:type="dxa"/>
          </w:tcPr>
          <w:p w14:paraId="4B70E1E8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44976948" w14:textId="77777777" w:rsidR="001526EF" w:rsidRDefault="001526EF"/>
        </w:tc>
        <w:tc>
          <w:tcPr>
            <w:tcW w:w="1440" w:type="dxa"/>
          </w:tcPr>
          <w:p w14:paraId="7FAECD7D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700E288C" w14:textId="77777777" w:rsidR="001526EF" w:rsidRDefault="001526EF">
            <w:pPr>
              <w:jc w:val="right"/>
            </w:pPr>
          </w:p>
        </w:tc>
      </w:tr>
      <w:tr w:rsidR="001526EF" w14:paraId="48E73FE4" w14:textId="77777777" w:rsidTr="001526EF">
        <w:tc>
          <w:tcPr>
            <w:tcW w:w="1443" w:type="dxa"/>
          </w:tcPr>
          <w:p w14:paraId="45B3EC90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2872DAD" w14:textId="77777777" w:rsidR="001526EF" w:rsidRDefault="001526EF"/>
        </w:tc>
        <w:tc>
          <w:tcPr>
            <w:tcW w:w="1440" w:type="dxa"/>
          </w:tcPr>
          <w:p w14:paraId="36F005C3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119E15B" w14:textId="77777777" w:rsidR="001526EF" w:rsidRDefault="001526EF">
            <w:pPr>
              <w:jc w:val="right"/>
            </w:pPr>
          </w:p>
        </w:tc>
      </w:tr>
      <w:tr w:rsidR="001526EF" w14:paraId="0A3A5F87" w14:textId="77777777" w:rsidTr="001526EF">
        <w:tc>
          <w:tcPr>
            <w:tcW w:w="1443" w:type="dxa"/>
          </w:tcPr>
          <w:p w14:paraId="6A8AF3E1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6FBAE7B6" w14:textId="77777777" w:rsidR="001526EF" w:rsidRDefault="001526EF"/>
        </w:tc>
        <w:tc>
          <w:tcPr>
            <w:tcW w:w="1440" w:type="dxa"/>
          </w:tcPr>
          <w:p w14:paraId="70581D50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7F696AFD" w14:textId="77777777" w:rsidR="001526EF" w:rsidRDefault="001526EF">
            <w:pPr>
              <w:jc w:val="right"/>
            </w:pPr>
          </w:p>
        </w:tc>
      </w:tr>
      <w:tr w:rsidR="001526EF" w14:paraId="759F1AB8" w14:textId="77777777" w:rsidTr="001526EF">
        <w:tc>
          <w:tcPr>
            <w:tcW w:w="1443" w:type="dxa"/>
            <w:tcBorders>
              <w:right w:val="nil"/>
            </w:tcBorders>
          </w:tcPr>
          <w:p w14:paraId="7C6F7C01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5BF53AE2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69E0C82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F6AF753" w14:textId="4371F44F" w:rsidR="001526EF" w:rsidRDefault="00DD2B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</w:tr>
      <w:tr w:rsidR="001526EF" w14:paraId="67ED787B" w14:textId="77777777" w:rsidTr="001526EF">
        <w:tc>
          <w:tcPr>
            <w:tcW w:w="1443" w:type="dxa"/>
            <w:tcBorders>
              <w:right w:val="nil"/>
            </w:tcBorders>
          </w:tcPr>
          <w:p w14:paraId="73D0F083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31A7D28B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14:paraId="0E44E93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4B3270B" w14:textId="2BC9A843" w:rsidR="00DD2BFC" w:rsidRDefault="00DD2BFC" w:rsidP="00DD2B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1526EF" w14:paraId="04DCA3FF" w14:textId="77777777" w:rsidTr="001526EF">
        <w:tc>
          <w:tcPr>
            <w:tcW w:w="1443" w:type="dxa"/>
            <w:tcBorders>
              <w:right w:val="nil"/>
            </w:tcBorders>
          </w:tcPr>
          <w:p w14:paraId="1C33FC53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1163B660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14:paraId="39583986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8A38973" w14:textId="6EF61C48" w:rsidR="001526EF" w:rsidRDefault="00DD2B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1526EF" w14:paraId="188DDA7C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1F8C2F5A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60014EA2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2D328CDF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07530FB2" w14:textId="2AA2C26D" w:rsidR="001526EF" w:rsidRDefault="00DD2BFC">
            <w:pPr>
              <w:jc w:val="right"/>
            </w:pPr>
            <w:r>
              <w:t>147</w:t>
            </w:r>
          </w:p>
        </w:tc>
      </w:tr>
    </w:tbl>
    <w:p w14:paraId="15039114" w14:textId="77777777" w:rsidR="001526EF" w:rsidRDefault="001872AD">
      <w:pPr>
        <w:pStyle w:val="Terms"/>
      </w:pPr>
      <w:r>
        <w:t>Due upon receipt</w:t>
      </w:r>
    </w:p>
    <w:p w14:paraId="44E1716D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7"/>
      <w:footerReference w:type="default" r:id="rId8"/>
      <w:footerReference w:type="first" r:id="rId9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2761" w14:textId="77777777" w:rsidR="000A44AD" w:rsidRDefault="000A44AD">
      <w:pPr>
        <w:spacing w:after="0" w:line="240" w:lineRule="auto"/>
      </w:pPr>
      <w:r>
        <w:separator/>
      </w:r>
    </w:p>
  </w:endnote>
  <w:endnote w:type="continuationSeparator" w:id="0">
    <w:p w14:paraId="4595916A" w14:textId="77777777" w:rsidR="000A44AD" w:rsidRDefault="000A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14AD1ACD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1FFBA9C8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9E657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418990"/>
      <w:placeholder/>
      <w:temporary/>
      <w:showingPlcHdr/>
      <w15:appearance w15:val="hidden"/>
      <w:text/>
    </w:sdtPr>
    <w:sdtContent>
      <w:p w14:paraId="536B8B6C" w14:textId="77777777" w:rsidR="00E06E64" w:rsidRDefault="00E06E64" w:rsidP="00E06E64">
        <w:pPr>
          <w:pStyle w:val="Organization"/>
        </w:pPr>
        <w:r>
          <w:t>Company</w:t>
        </w:r>
      </w:p>
    </w:sdtContent>
  </w:sdt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14:paraId="44FBED31" w14:textId="77777777" w:rsidTr="00FD044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FD0800E" w14:textId="108A827C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r w:rsidR="00DD2BFC">
            <w:t>4244409560</w:t>
          </w:r>
        </w:p>
        <w:p w14:paraId="5CCD8069" w14:textId="1C033904" w:rsidR="00E06E64" w:rsidRDefault="00E06E64" w:rsidP="00E06E64">
          <w:pPr>
            <w:pStyle w:val="Footer"/>
          </w:pPr>
          <w:r>
            <w:rPr>
              <w:rStyle w:val="Strong"/>
            </w:rPr>
            <w:t>Fax</w:t>
          </w:r>
          <w:r>
            <w:t xml:space="preserve"> </w:t>
          </w:r>
          <w:r w:rsidR="00DD2BFC">
            <w:t>4244409560</w:t>
          </w:r>
        </w:p>
      </w:tc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2C4287D" w14:textId="6BBC62B3" w:rsidR="00E06E64" w:rsidRDefault="00E06E64" w:rsidP="00E06E64">
          <w:pPr>
            <w:pStyle w:val="Footer"/>
          </w:pPr>
        </w:p>
      </w:tc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A523646" w14:textId="6A711ECA" w:rsidR="00E06E64" w:rsidRDefault="00DD2BFC" w:rsidP="00E06E64">
          <w:pPr>
            <w:pStyle w:val="Footer"/>
          </w:pPr>
          <w:r>
            <w:t>www.gardengnomes.com</w:t>
          </w:r>
        </w:p>
        <w:p w14:paraId="4EF906BA" w14:textId="31A951A1" w:rsidR="00E06E64" w:rsidRDefault="00E06E64" w:rsidP="00E06E64">
          <w:pPr>
            <w:pStyle w:val="Footer"/>
          </w:pPr>
        </w:p>
      </w:tc>
      <w:tc>
        <w:tcPr>
          <w:tcW w:w="360" w:type="dxa"/>
        </w:tcPr>
        <w:p w14:paraId="4283EB9B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59F27193" w14:textId="77777777" w:rsidR="00E06E64" w:rsidRDefault="00E06E64" w:rsidP="00FD044F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28D0FA4D" wp14:editId="741F2374">
                <wp:extent cx="914400" cy="442912"/>
                <wp:effectExtent l="0" t="0" r="0" b="0"/>
                <wp:docPr id="2" name="Picture 2" title="Logo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C75402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33CB" w14:textId="77777777" w:rsidR="000A44AD" w:rsidRDefault="000A44AD">
      <w:pPr>
        <w:spacing w:after="0" w:line="240" w:lineRule="auto"/>
      </w:pPr>
      <w:r>
        <w:separator/>
      </w:r>
    </w:p>
  </w:footnote>
  <w:footnote w:type="continuationSeparator" w:id="0">
    <w:p w14:paraId="4BCBD726" w14:textId="77777777" w:rsidR="000A44AD" w:rsidRDefault="000A4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3BF46662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placeholder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694D64A5" w14:textId="77777777" w:rsidR="001526EF" w:rsidRDefault="001872AD">
              <w:pPr>
                <w:pStyle w:val="Date"/>
                <w:spacing w:before="0"/>
                <w:ind w:left="0" w:right="0"/>
              </w:pPr>
              <w:r>
                <w:t>Date</w:t>
              </w:r>
            </w:p>
          </w:tc>
        </w:sdtContent>
      </w:sdt>
      <w:tc>
        <w:tcPr>
          <w:tcW w:w="288" w:type="dxa"/>
          <w:vAlign w:val="bottom"/>
        </w:tcPr>
        <w:p w14:paraId="591AF737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7A8ADAAF" w14:textId="77777777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1872AD">
                <w:t>1234</w:t>
              </w:r>
            </w:sdtContent>
          </w:sdt>
        </w:p>
      </w:tc>
    </w:tr>
  </w:tbl>
  <w:p w14:paraId="2A088C5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C"/>
    <w:rsid w:val="000A44AD"/>
    <w:rsid w:val="001526EF"/>
    <w:rsid w:val="001872AD"/>
    <w:rsid w:val="005D111D"/>
    <w:rsid w:val="00BE09DB"/>
    <w:rsid w:val="00D65F41"/>
    <w:rsid w:val="00DC222A"/>
    <w:rsid w:val="00DD2BFC"/>
    <w:rsid w:val="00DF05C3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D060D"/>
  <w15:chartTrackingRefBased/>
  <w15:docId w15:val="{3D732430-CF15-B248-BDB3-139112EE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ranmasand/Library/Containers/com.microsoft.Word/Data/Library/Application%20Support/Microsoft/Office/16.0/DTS/Search/%7bA3432C4A-C107-694F-A41E-AC416BD5FDA2%7dtf027909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1F8C153016254A8063238AD62E4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32225-EB89-2349-8E80-927D6B84C0C9}"/>
      </w:docPartPr>
      <w:docPartBody>
        <w:p w:rsidR="00000000" w:rsidRDefault="00000000">
          <w:pPr>
            <w:pStyle w:val="351F8C153016254A8063238AD62E4A57"/>
          </w:pPr>
          <w:r>
            <w:t>Date</w:t>
          </w:r>
        </w:p>
      </w:docPartBody>
    </w:docPart>
    <w:docPart>
      <w:docPartPr>
        <w:name w:val="39D4C3C990ABAE4390CF87255834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CF94-BB0D-C349-A3C8-E9C515D7FD5B}"/>
      </w:docPartPr>
      <w:docPartBody>
        <w:p w:rsidR="00000000" w:rsidRDefault="00000000">
          <w:pPr>
            <w:pStyle w:val="39D4C3C990ABAE4390CF872558349B55"/>
          </w:pPr>
          <w:r>
            <w:t>Invoice No.</w:t>
          </w:r>
        </w:p>
      </w:docPartBody>
    </w:docPart>
    <w:docPart>
      <w:docPartPr>
        <w:name w:val="A5B2541EC856BD42ACBD8B28C9092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A524-7AEB-5D4B-AA05-D79722A48A4C}"/>
      </w:docPartPr>
      <w:docPartBody>
        <w:p w:rsidR="00000000" w:rsidRDefault="00000000">
          <w:pPr>
            <w:pStyle w:val="A5B2541EC856BD42ACBD8B28C9092C77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24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F8C153016254A8063238AD62E4A57">
    <w:name w:val="351F8C153016254A8063238AD62E4A57"/>
  </w:style>
  <w:style w:type="paragraph" w:customStyle="1" w:styleId="39D4C3C990ABAE4390CF872558349B55">
    <w:name w:val="39D4C3C990ABAE4390CF872558349B55"/>
  </w:style>
  <w:style w:type="paragraph" w:customStyle="1" w:styleId="A5B2541EC856BD42ACBD8B28C9092C77">
    <w:name w:val="A5B2541EC856BD42ACBD8B28C9092C77"/>
  </w:style>
  <w:style w:type="paragraph" w:customStyle="1" w:styleId="3CA5D467CD44004CAC130FEBF2B8A7D9">
    <w:name w:val="3CA5D467CD44004CAC130FEBF2B8A7D9"/>
  </w:style>
  <w:style w:type="paragraph" w:customStyle="1" w:styleId="32A4C3D6ADEEA541B165D9CC55A11A27">
    <w:name w:val="32A4C3D6ADEEA541B165D9CC55A11A27"/>
  </w:style>
  <w:style w:type="paragraph" w:customStyle="1" w:styleId="CE9F75E0B72B50408D4A6EEFFAFB657B">
    <w:name w:val="CE9F75E0B72B50408D4A6EEFFAFB657B"/>
  </w:style>
  <w:style w:type="paragraph" w:customStyle="1" w:styleId="D1E406A67FB0F34ABAED7518F7085284">
    <w:name w:val="D1E406A67FB0F34ABAED7518F7085284"/>
  </w:style>
  <w:style w:type="paragraph" w:customStyle="1" w:styleId="5342CAF739E69142B5524C1B4B1882B4">
    <w:name w:val="5342CAF739E69142B5524C1B4B188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5396DA0-5264-2341-AD81-9543FBCC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(Basic).dotx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Masand</dc:creator>
  <cp:keywords/>
  <dc:description/>
  <cp:lastModifiedBy>SIMRAN MASAND</cp:lastModifiedBy>
  <cp:revision>2</cp:revision>
  <dcterms:created xsi:type="dcterms:W3CDTF">2023-05-07T00:06:00Z</dcterms:created>
  <dcterms:modified xsi:type="dcterms:W3CDTF">2023-05-07T00:06:00Z</dcterms:modified>
</cp:coreProperties>
</file>